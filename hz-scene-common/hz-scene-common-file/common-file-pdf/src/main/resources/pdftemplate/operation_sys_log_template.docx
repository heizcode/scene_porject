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751" w:tblpY="353"/>
        <w:tblOverlap w:val="never"/>
        <w:tblW w:w="10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4324"/>
        <w:gridCol w:w="1526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065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32"/>
                <w:szCs w:val="32"/>
                <w:u w:val="single"/>
                <w:vertAlign w:val="baseline"/>
                <w:lang w:val="en-US" w:eastAsia="zh-CN"/>
              </w:rPr>
              <w:t xml:space="preserve">   {{yaer}}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年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u w:val="single"/>
                <w:vertAlign w:val="baseline"/>
                <w:lang w:val="en-US" w:eastAsia="zh-CN"/>
              </w:rPr>
              <w:t xml:space="preserve">  {{month}} 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操作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eastAsia="zh-CN"/>
              </w:rPr>
              <w:t>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914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操作内容</w:t>
            </w:r>
          </w:p>
        </w:tc>
        <w:tc>
          <w:tcPr>
            <w:tcW w:w="5476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1574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时间</w:t>
            </w:r>
          </w:p>
        </w:tc>
        <w:tc>
          <w:tcPr>
            <w:tcW w:w="2686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操作IP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1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{{$fe:operationList  t.remark  </w:t>
            </w:r>
          </w:p>
        </w:tc>
        <w:tc>
          <w:tcPr>
            <w:tcW w:w="547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t.requestUrl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t.operTime</w:t>
            </w:r>
          </w:p>
        </w:tc>
        <w:tc>
          <w:tcPr>
            <w:tcW w:w="26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t.operIp}}</w:t>
            </w:r>
          </w:p>
        </w:tc>
      </w:tr>
    </w:tbl>
    <w:p/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  <w:r>
        <w:rPr>
          <w:rFonts w:hint="eastAsia"/>
          <w:b w:val="0"/>
          <w:bCs w:val="0"/>
          <w:u w:val="wave" w:color="000000" w:themeColor="text1"/>
          <w:lang w:val="en-US" w:eastAsia="zh-CN"/>
        </w:rPr>
        <w:t>{{textLog}}</w:t>
      </w:r>
      <w:bookmarkStart w:id="0" w:name="_GoBack"/>
      <w:bookmarkEnd w:id="0"/>
    </w:p>
    <w:sectPr>
      <w:pgSz w:w="11906" w:h="16838"/>
      <w:pgMar w:top="283" w:right="1134" w:bottom="283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YsImhkaWQiOiIyNTAzOTg0MjlmMzNlY2I3NzI1OTgzNTg3YWEwNWRkOCIsInVzZXJDb3VudCI6MTZ9"/>
  </w:docVars>
  <w:rsids>
    <w:rsidRoot w:val="38733700"/>
    <w:rsid w:val="04647C3B"/>
    <w:rsid w:val="06881A9D"/>
    <w:rsid w:val="082B7A28"/>
    <w:rsid w:val="0E296E27"/>
    <w:rsid w:val="11B06C88"/>
    <w:rsid w:val="11E91E74"/>
    <w:rsid w:val="15175460"/>
    <w:rsid w:val="1A501008"/>
    <w:rsid w:val="2CCD5403"/>
    <w:rsid w:val="32A27980"/>
    <w:rsid w:val="36F56D67"/>
    <w:rsid w:val="38733700"/>
    <w:rsid w:val="398D4806"/>
    <w:rsid w:val="39CB2002"/>
    <w:rsid w:val="3B302C1A"/>
    <w:rsid w:val="421A3B26"/>
    <w:rsid w:val="431E0B52"/>
    <w:rsid w:val="43644E69"/>
    <w:rsid w:val="494F1069"/>
    <w:rsid w:val="500918AC"/>
    <w:rsid w:val="5E354CE4"/>
    <w:rsid w:val="5EB6652D"/>
    <w:rsid w:val="61B054B5"/>
    <w:rsid w:val="65D063F5"/>
    <w:rsid w:val="67533EFD"/>
    <w:rsid w:val="68730C1A"/>
    <w:rsid w:val="6AEF52A0"/>
    <w:rsid w:val="778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020\AppData\Roaming\Kingsoft\office6\templates\download\61705656-f819-4701-b979-9d9542aaa5a4\&#24037;&#20316;&#26085;&#2453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工作日志.docx</Template>
  <Pages>1</Pages>
  <Words>32</Words>
  <Characters>112</Characters>
  <Lines>0</Lines>
  <Paragraphs>0</Paragraphs>
  <TotalTime>0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2023-03-22T03:01:00Z</dcterms:created>
  <dc:creator>阿屾</dc:creator>
  <cp:lastModifiedBy>阿屾</cp:lastModifiedBy>
  <dcterms:modified xsi:type="dcterms:W3CDTF">2023-03-27T03:15:39Z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B5BBCBE8BD194C4689F75AB3981D8346</vt:lpwstr>
  </property>
  <property fmtid="{D5CDD505-2E9C-101B-9397-08002B2CF9AE}" pid="4" name="KSOTemplateUUID">
    <vt:lpwstr>v1.0_mb_6k9DdiiACwjraHUU8vLlWw==</vt:lpwstr>
  </property>
</Properties>
</file>